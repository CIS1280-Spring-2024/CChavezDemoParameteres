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FCDB3" w14:textId="41019FA0" w:rsidR="00080C97" w:rsidRDefault="00BB535D">
      <w:pPr>
        <w:pStyle w:val="NoSpacing"/>
      </w:pPr>
      <w:r>
        <w:t>Colby Chavez</w:t>
      </w:r>
    </w:p>
    <w:p w14:paraId="135331DC" w14:textId="754F9848" w:rsidR="00080C97" w:rsidRDefault="00BB535D">
      <w:pPr>
        <w:pStyle w:val="NoSpacing"/>
      </w:pPr>
      <w:r>
        <w:t xml:space="preserve">Chantel </w:t>
      </w:r>
      <w:proofErr w:type="spellStart"/>
      <w:r>
        <w:t>Muhumure</w:t>
      </w:r>
      <w:proofErr w:type="spellEnd"/>
    </w:p>
    <w:p w14:paraId="79AC72A0" w14:textId="509130E7" w:rsidR="00080C97" w:rsidRDefault="00BB535D" w:rsidP="00BB535D">
      <w:pPr>
        <w:pStyle w:val="NoSpacing"/>
      </w:pPr>
      <w:r>
        <w:t xml:space="preserve">C++ </w:t>
      </w:r>
      <w:proofErr w:type="gramStart"/>
      <w:r>
        <w:t>PROGRAMMING</w:t>
      </w:r>
      <w:proofErr w:type="gramEnd"/>
      <w:r>
        <w:t xml:space="preserve"> I (T02)</w:t>
      </w:r>
    </w:p>
    <w:p w14:paraId="67B65CAF" w14:textId="697CE217" w:rsidR="007D4B2F" w:rsidRDefault="00BB535D">
      <w:pPr>
        <w:pStyle w:val="NoSpacing"/>
      </w:pPr>
      <w:r>
        <w:t>10/4/2023</w:t>
      </w:r>
    </w:p>
    <w:p w14:paraId="5A0E8974" w14:textId="27AAB1D5" w:rsidR="00080C97" w:rsidRDefault="00BB535D">
      <w:pPr>
        <w:pStyle w:val="Title"/>
      </w:pPr>
      <w:r>
        <w:t>Chavez</w:t>
      </w:r>
      <w:r w:rsidR="001B4975">
        <w:t>P</w:t>
      </w:r>
      <w:r>
        <w:t>3</w:t>
      </w:r>
      <w:r w:rsidR="00EC2FE4">
        <w:t xml:space="preserve">: </w:t>
      </w:r>
      <w:r>
        <w:t>Test cases</w:t>
      </w:r>
    </w:p>
    <w:p w14:paraId="42CDAEBF" w14:textId="77777777" w:rsidR="00BB535D" w:rsidRDefault="00BB535D" w:rsidP="00BB535D"/>
    <w:p w14:paraId="47AE8154" w14:textId="77777777" w:rsidR="00BB535D" w:rsidRDefault="00BB535D" w:rsidP="00BB535D">
      <w:r>
        <w:t>Test Case #1</w:t>
      </w:r>
      <w:r>
        <w:tab/>
      </w:r>
      <w:r>
        <w:tab/>
        <w:t>fish type = Clown Loach,  number = 4, size = 3</w:t>
      </w:r>
    </w:p>
    <w:p w14:paraId="0CA440B2" w14:textId="77777777" w:rsidR="00BB535D" w:rsidRDefault="00BB535D" w:rsidP="00BB535D">
      <w:r>
        <w:tab/>
      </w:r>
      <w:r>
        <w:tab/>
      </w:r>
      <w:r>
        <w:tab/>
        <w:t>fish type = Neon Tetra, number = 5, size = 1</w:t>
      </w:r>
    </w:p>
    <w:p w14:paraId="1452A397" w14:textId="51FE5C98" w:rsidR="00BB535D" w:rsidRDefault="00BB535D" w:rsidP="00BB535D">
      <w:pPr>
        <w:ind w:left="2880" w:firstLine="0"/>
      </w:pPr>
      <w:r>
        <w:t>Clown Loach</w:t>
      </w:r>
      <w:r>
        <w:t xml:space="preserve"> = 4*3 =12</w:t>
      </w:r>
      <w:r w:rsidRPr="00BB535D">
        <w:t xml:space="preserve"> </w:t>
      </w:r>
      <w:r>
        <w:br/>
      </w:r>
      <w:r>
        <w:t>Neon Tetra</w:t>
      </w:r>
      <w:r>
        <w:t xml:space="preserve"> = 5*1 = 5</w:t>
      </w:r>
      <w:r>
        <w:br/>
        <w:t>17 inches of fish length</w:t>
      </w:r>
      <w:r>
        <w:br/>
        <w:t>17*2 = 34 total gallons needed minimum</w:t>
      </w:r>
      <w:r>
        <w:br/>
        <w:t xml:space="preserve">recommend a </w:t>
      </w:r>
      <w:proofErr w:type="gramStart"/>
      <w:r>
        <w:t>40 gallon</w:t>
      </w:r>
      <w:proofErr w:type="gramEnd"/>
      <w:r>
        <w:t xml:space="preserve"> tank</w:t>
      </w:r>
    </w:p>
    <w:p w14:paraId="415A90CD" w14:textId="77777777" w:rsidR="00BB535D" w:rsidRDefault="00BB535D" w:rsidP="00BB535D">
      <w:r>
        <w:t>Test Case #2</w:t>
      </w:r>
      <w:r>
        <w:tab/>
      </w:r>
      <w:r>
        <w:tab/>
        <w:t>fish type = Zebra Danios,  number = 2, size = 2</w:t>
      </w:r>
    </w:p>
    <w:p w14:paraId="4A71E41C" w14:textId="77777777" w:rsidR="00BB535D" w:rsidRDefault="00BB535D" w:rsidP="00BB535D">
      <w:r>
        <w:tab/>
      </w:r>
      <w:r>
        <w:tab/>
      </w:r>
      <w:r>
        <w:tab/>
        <w:t>fish type = Cherry Barb,  number = 6, size =  2</w:t>
      </w:r>
    </w:p>
    <w:p w14:paraId="0E48E5A2" w14:textId="77777777" w:rsidR="00BB535D" w:rsidRDefault="00BB535D" w:rsidP="00BB535D">
      <w:pPr>
        <w:rPr>
          <w:sz w:val="22"/>
        </w:rPr>
      </w:pPr>
      <w:r>
        <w:tab/>
      </w:r>
      <w:r>
        <w:tab/>
      </w:r>
      <w:r>
        <w:tab/>
        <w:t xml:space="preserve">fish type =  </w:t>
      </w:r>
      <w:proofErr w:type="spellStart"/>
      <w:r>
        <w:t>AngelFish</w:t>
      </w:r>
      <w:proofErr w:type="spellEnd"/>
      <w:r>
        <w:t>, number = 1, size = 6  aggressive</w:t>
      </w:r>
    </w:p>
    <w:p w14:paraId="28075901" w14:textId="67766D7F" w:rsidR="00BB535D" w:rsidRDefault="00BB535D" w:rsidP="00BB535D">
      <w:pPr>
        <w:ind w:left="2880" w:firstLine="0"/>
      </w:pPr>
      <w:r>
        <w:t>Zebra Danios</w:t>
      </w:r>
      <w:r>
        <w:t xml:space="preserve"> </w:t>
      </w:r>
      <w:r>
        <w:t xml:space="preserve">= </w:t>
      </w:r>
      <w:r>
        <w:t>2 * 2</w:t>
      </w:r>
      <w:r>
        <w:t xml:space="preserve"> =</w:t>
      </w:r>
      <w:r>
        <w:t xml:space="preserve"> 4</w:t>
      </w:r>
      <w:r w:rsidRPr="00BB535D">
        <w:t xml:space="preserve"> </w:t>
      </w:r>
      <w:r>
        <w:br/>
        <w:t>Cherry Barb</w:t>
      </w:r>
      <w:r>
        <w:t xml:space="preserve"> </w:t>
      </w:r>
      <w:r>
        <w:t xml:space="preserve">= </w:t>
      </w:r>
      <w:r>
        <w:t xml:space="preserve">6 * 2 </w:t>
      </w:r>
      <w:r>
        <w:t xml:space="preserve"> = </w:t>
      </w:r>
      <w:r>
        <w:t>12</w:t>
      </w:r>
    </w:p>
    <w:p w14:paraId="4254BB9E" w14:textId="6D0DE8F4" w:rsidR="00BB535D" w:rsidRPr="00BB535D" w:rsidRDefault="00BB535D" w:rsidP="00BB535D">
      <w:pPr>
        <w:ind w:left="2880" w:firstLine="0"/>
      </w:pPr>
      <w:proofErr w:type="spellStart"/>
      <w:r>
        <w:t>AngelFish</w:t>
      </w:r>
      <w:proofErr w:type="spellEnd"/>
      <w:r>
        <w:t xml:space="preserve"> </w:t>
      </w:r>
      <w:r>
        <w:t xml:space="preserve">= </w:t>
      </w:r>
      <w:r>
        <w:t xml:space="preserve">1 * 6 </w:t>
      </w:r>
      <w:r>
        <w:t xml:space="preserve"> = </w:t>
      </w:r>
      <w:r>
        <w:t>6</w:t>
      </w:r>
      <w:r>
        <w:br/>
      </w:r>
      <w:r>
        <w:t>22</w:t>
      </w:r>
      <w:r>
        <w:t xml:space="preserve"> inches of fish length</w:t>
      </w:r>
      <w:r>
        <w:br/>
        <w:t>2 * 1.5 = 3 per gallon multiplier for tanks with aggressive fish</w:t>
      </w:r>
      <w:r>
        <w:br/>
      </w:r>
      <w:r>
        <w:t>22</w:t>
      </w:r>
      <w:r>
        <w:t>*</w:t>
      </w:r>
      <w:r>
        <w:t>3</w:t>
      </w:r>
      <w:r>
        <w:t xml:space="preserve"> = </w:t>
      </w:r>
      <w:r>
        <w:t>66</w:t>
      </w:r>
      <w:r>
        <w:t xml:space="preserve"> total gallons needed minimum</w:t>
      </w:r>
      <w:r>
        <w:br/>
        <w:t>recommend a</w:t>
      </w:r>
      <w:r>
        <w:t>n</w:t>
      </w:r>
      <w:r>
        <w:t xml:space="preserve"> </w:t>
      </w:r>
      <w:proofErr w:type="gramStart"/>
      <w:r>
        <w:t xml:space="preserve">80 </w:t>
      </w:r>
      <w:r>
        <w:t>gallon</w:t>
      </w:r>
      <w:proofErr w:type="gramEnd"/>
      <w:r>
        <w:t xml:space="preserve"> tank</w:t>
      </w:r>
    </w:p>
    <w:sectPr w:rsidR="00BB535D" w:rsidRPr="00BB535D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B14B8" w14:textId="77777777" w:rsidR="003C03F9" w:rsidRDefault="003C03F9">
      <w:pPr>
        <w:spacing w:line="240" w:lineRule="auto"/>
      </w:pPr>
      <w:r>
        <w:separator/>
      </w:r>
    </w:p>
  </w:endnote>
  <w:endnote w:type="continuationSeparator" w:id="0">
    <w:p w14:paraId="27BC557C" w14:textId="77777777" w:rsidR="003C03F9" w:rsidRDefault="003C03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085A4" w14:textId="77777777" w:rsidR="003C03F9" w:rsidRDefault="003C03F9">
      <w:pPr>
        <w:spacing w:line="240" w:lineRule="auto"/>
      </w:pPr>
      <w:r>
        <w:separator/>
      </w:r>
    </w:p>
  </w:footnote>
  <w:footnote w:type="continuationSeparator" w:id="0">
    <w:p w14:paraId="61E5568B" w14:textId="77777777" w:rsidR="003C03F9" w:rsidRDefault="003C03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5C81F" w14:textId="39C828CD" w:rsidR="00080C97" w:rsidRDefault="00000000">
    <w:pPr>
      <w:pStyle w:val="Header"/>
    </w:pPr>
    <w:sdt>
      <w:sdtPr>
        <w:alias w:val="Last Name:"/>
        <w:tag w:val="Last Name:"/>
        <w:id w:val="1658178901"/>
        <w:placeholder>
          <w:docPart w:val="0FAE5DC995A64953BE242301444D8988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BB535D">
          <w:t>Chavez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4</w:t>
    </w:r>
    <w:r w:rsidR="00EC2FE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D9D9B" w14:textId="5C4B8374" w:rsidR="00080C97" w:rsidRDefault="00000000">
    <w:pPr>
      <w:pStyle w:val="Header"/>
    </w:pPr>
    <w:sdt>
      <w:sdtPr>
        <w:alias w:val="Last Name:"/>
        <w:tag w:val="Last Name:"/>
        <w:id w:val="-348181431"/>
        <w:placeholder>
          <w:docPart w:val="E49587B76741497AA866D3B791D8DB16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BB535D">
          <w:t>Chavez</w:t>
        </w:r>
      </w:sdtContent>
    </w:sdt>
    <w:r w:rsidR="00EC2FE4">
      <w:t xml:space="preserve"> </w:t>
    </w:r>
    <w:r w:rsidR="00EC2FE4">
      <w:fldChar w:fldCharType="begin"/>
    </w:r>
    <w:r w:rsidR="00EC2FE4">
      <w:instrText xml:space="preserve"> PAGE   \* MERGEFORMAT </w:instrText>
    </w:r>
    <w:r w:rsidR="00EC2FE4">
      <w:fldChar w:fldCharType="separate"/>
    </w:r>
    <w:r w:rsidR="00AB1E45">
      <w:rPr>
        <w:noProof/>
      </w:rPr>
      <w:t>1</w:t>
    </w:r>
    <w:r w:rsidR="00EC2FE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1427939">
    <w:abstractNumId w:val="9"/>
  </w:num>
  <w:num w:numId="2" w16cid:durableId="1993288360">
    <w:abstractNumId w:val="7"/>
  </w:num>
  <w:num w:numId="3" w16cid:durableId="793014005">
    <w:abstractNumId w:val="6"/>
  </w:num>
  <w:num w:numId="4" w16cid:durableId="167328365">
    <w:abstractNumId w:val="5"/>
  </w:num>
  <w:num w:numId="5" w16cid:durableId="2001536911">
    <w:abstractNumId w:val="4"/>
  </w:num>
  <w:num w:numId="6" w16cid:durableId="1308512094">
    <w:abstractNumId w:val="8"/>
  </w:num>
  <w:num w:numId="7" w16cid:durableId="1623995895">
    <w:abstractNumId w:val="3"/>
  </w:num>
  <w:num w:numId="8" w16cid:durableId="99223992">
    <w:abstractNumId w:val="2"/>
  </w:num>
  <w:num w:numId="9" w16cid:durableId="1343243774">
    <w:abstractNumId w:val="1"/>
  </w:num>
  <w:num w:numId="10" w16cid:durableId="672025349">
    <w:abstractNumId w:val="0"/>
  </w:num>
  <w:num w:numId="11" w16cid:durableId="1691831956">
    <w:abstractNumId w:val="11"/>
  </w:num>
  <w:num w:numId="12" w16cid:durableId="811094027">
    <w:abstractNumId w:val="14"/>
  </w:num>
  <w:num w:numId="13" w16cid:durableId="2117014552">
    <w:abstractNumId w:val="15"/>
  </w:num>
  <w:num w:numId="14" w16cid:durableId="933131076">
    <w:abstractNumId w:val="13"/>
  </w:num>
  <w:num w:numId="15" w16cid:durableId="1868832240">
    <w:abstractNumId w:val="10"/>
  </w:num>
  <w:num w:numId="16" w16cid:durableId="1987052385">
    <w:abstractNumId w:val="12"/>
  </w:num>
  <w:num w:numId="17" w16cid:durableId="2414482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5D"/>
    <w:rsid w:val="00080C97"/>
    <w:rsid w:val="001B4975"/>
    <w:rsid w:val="0034643D"/>
    <w:rsid w:val="003C03F9"/>
    <w:rsid w:val="003E748F"/>
    <w:rsid w:val="006A64A8"/>
    <w:rsid w:val="007D4B2F"/>
    <w:rsid w:val="00965112"/>
    <w:rsid w:val="00AB1E45"/>
    <w:rsid w:val="00B82F8F"/>
    <w:rsid w:val="00BB535D"/>
    <w:rsid w:val="00BD3A4E"/>
    <w:rsid w:val="00C26420"/>
    <w:rsid w:val="00E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087102"/>
  <w15:chartTrackingRefBased/>
  <w15:docId w15:val="{0230BBE5-EE52-46BE-ADC3-21CF4A538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ve\AppData\Roaming\Microsoft\Templates\MLA%20style%20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9587B76741497AA866D3B791D8D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283B7-207C-47CF-A7E4-B3363334244D}"/>
      </w:docPartPr>
      <w:docPartBody>
        <w:p w:rsidR="00000000" w:rsidRDefault="00000000">
          <w:pPr>
            <w:pStyle w:val="E49587B76741497AA866D3B791D8DB16"/>
          </w:pPr>
          <w:r>
            <w:t>Table data</w:t>
          </w:r>
        </w:p>
      </w:docPartBody>
    </w:docPart>
    <w:docPart>
      <w:docPartPr>
        <w:name w:val="0FAE5DC995A64953BE242301444D8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DF01E-7FEA-4A3F-9EE9-F4953423ABCC}"/>
      </w:docPartPr>
      <w:docPartBody>
        <w:p w:rsidR="00000000" w:rsidRDefault="00000000">
          <w:pPr>
            <w:pStyle w:val="0FAE5DC995A64953BE242301444D8988"/>
          </w:pPr>
          <w:r>
            <w:t>Table 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65F"/>
    <w:rsid w:val="0027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6AB378E07444CB883ED9034D1DCDD5">
    <w:name w:val="086AB378E07444CB883ED9034D1DCDD5"/>
  </w:style>
  <w:style w:type="paragraph" w:customStyle="1" w:styleId="74AC7723931347F1A3E953C77D803FE3">
    <w:name w:val="74AC7723931347F1A3E953C77D803FE3"/>
  </w:style>
  <w:style w:type="paragraph" w:customStyle="1" w:styleId="2BBA32C9B2AB4129861E4C3D5C442FBB">
    <w:name w:val="2BBA32C9B2AB4129861E4C3D5C442FBB"/>
  </w:style>
  <w:style w:type="paragraph" w:customStyle="1" w:styleId="3FE4D3AACF304097BE79ABF34A60DDEF">
    <w:name w:val="3FE4D3AACF304097BE79ABF34A60DDEF"/>
  </w:style>
  <w:style w:type="paragraph" w:customStyle="1" w:styleId="A542813A13DE4B5F9E193D277108642F">
    <w:name w:val="A542813A13DE4B5F9E193D277108642F"/>
  </w:style>
  <w:style w:type="paragraph" w:customStyle="1" w:styleId="60BB653C35D44F3EB7BD07C54DD7BC4F">
    <w:name w:val="60BB653C35D44F3EB7BD07C54DD7BC4F"/>
  </w:style>
  <w:style w:type="character" w:styleId="Emphasis">
    <w:name w:val="Emphasis"/>
    <w:basedOn w:val="DefaultParagraphFont"/>
    <w:uiPriority w:val="3"/>
    <w:qFormat/>
    <w:rPr>
      <w:i/>
      <w:iCs/>
    </w:rPr>
  </w:style>
  <w:style w:type="paragraph" w:customStyle="1" w:styleId="B34A8F601D524C64A346EE2101D7B7DD">
    <w:name w:val="B34A8F601D524C64A346EE2101D7B7DD"/>
  </w:style>
  <w:style w:type="paragraph" w:customStyle="1" w:styleId="4FDCC70B29E9442697ED5C3DC151A93F">
    <w:name w:val="4FDCC70B29E9442697ED5C3DC151A93F"/>
  </w:style>
  <w:style w:type="paragraph" w:customStyle="1" w:styleId="5099759D4EBA4AFF95A0A18E40FB3357">
    <w:name w:val="5099759D4EBA4AFF95A0A18E40FB3357"/>
  </w:style>
  <w:style w:type="paragraph" w:customStyle="1" w:styleId="AA9C2DD0F38849AE932ABCF7A12CF72E">
    <w:name w:val="AA9C2DD0F38849AE932ABCF7A12CF72E"/>
  </w:style>
  <w:style w:type="paragraph" w:customStyle="1" w:styleId="E43E6CF0D06C421FB3A5907578F69269">
    <w:name w:val="E43E6CF0D06C421FB3A5907578F69269"/>
  </w:style>
  <w:style w:type="paragraph" w:customStyle="1" w:styleId="06494C5E13FA482A9A6BB6B19CC0DAB6">
    <w:name w:val="06494C5E13FA482A9A6BB6B19CC0DAB6"/>
  </w:style>
  <w:style w:type="paragraph" w:customStyle="1" w:styleId="FC63D1E883AB4C14928D792A3363A23A">
    <w:name w:val="FC63D1E883AB4C14928D792A3363A23A"/>
  </w:style>
  <w:style w:type="paragraph" w:customStyle="1" w:styleId="177D71544D6041579E79B744183ADBB5">
    <w:name w:val="177D71544D6041579E79B744183ADBB5"/>
  </w:style>
  <w:style w:type="paragraph" w:customStyle="1" w:styleId="01B61C20B8874EB1B80A68A893994608">
    <w:name w:val="01B61C20B8874EB1B80A68A893994608"/>
  </w:style>
  <w:style w:type="paragraph" w:customStyle="1" w:styleId="E49587B76741497AA866D3B791D8DB16">
    <w:name w:val="E49587B76741497AA866D3B791D8DB16"/>
  </w:style>
  <w:style w:type="paragraph" w:customStyle="1" w:styleId="0FAE5DC995A64953BE242301444D8988">
    <w:name w:val="0FAE5DC995A64953BE242301444D8988"/>
  </w:style>
  <w:style w:type="paragraph" w:customStyle="1" w:styleId="AFAACEF3603C4315BFFF95BE314C87BA">
    <w:name w:val="AFAACEF3603C4315BFFF95BE314C87BA"/>
  </w:style>
  <w:style w:type="paragraph" w:customStyle="1" w:styleId="65E5C7CFF9B94C28A2E2D5B1786E20CF">
    <w:name w:val="65E5C7CFF9B94C28A2E2D5B1786E20CF"/>
  </w:style>
  <w:style w:type="paragraph" w:customStyle="1" w:styleId="81887275FB034A7386DAA223D1B0D812">
    <w:name w:val="81887275FB034A7386DAA223D1B0D812"/>
  </w:style>
  <w:style w:type="paragraph" w:customStyle="1" w:styleId="139F04D6A6244EF497764D8ADC096359">
    <w:name w:val="139F04D6A6244EF497764D8ADC096359"/>
  </w:style>
  <w:style w:type="paragraph" w:customStyle="1" w:styleId="A32809966E7544A9AA8FA1F462AC37EE">
    <w:name w:val="A32809966E7544A9AA8FA1F462AC37EE"/>
  </w:style>
  <w:style w:type="paragraph" w:customStyle="1" w:styleId="B8AB37CC7B9B43429C8D2137C74D8159">
    <w:name w:val="B8AB37CC7B9B43429C8D2137C74D8159"/>
  </w:style>
  <w:style w:type="paragraph" w:customStyle="1" w:styleId="F00E1151A3BA43E1A75625A2A3D9AB08">
    <w:name w:val="F00E1151A3BA43E1A75625A2A3D9AB08"/>
  </w:style>
  <w:style w:type="paragraph" w:customStyle="1" w:styleId="E8203FA2924349B9A63AF7101B77CE2C">
    <w:name w:val="E8203FA2924349B9A63AF7101B77CE2C"/>
  </w:style>
  <w:style w:type="paragraph" w:customStyle="1" w:styleId="6286A744256E44C5AD5A28851444CA95">
    <w:name w:val="6286A744256E44C5AD5A28851444CA95"/>
  </w:style>
  <w:style w:type="paragraph" w:customStyle="1" w:styleId="3C4935B0011847CAAE567B481EA7B72B">
    <w:name w:val="3C4935B0011847CAAE567B481EA7B72B"/>
  </w:style>
  <w:style w:type="paragraph" w:customStyle="1" w:styleId="D6CDCE3C880B48D99ED8946454995A62">
    <w:name w:val="D6CDCE3C880B48D99ED8946454995A62"/>
  </w:style>
  <w:style w:type="paragraph" w:customStyle="1" w:styleId="470DA2183E2945078E270FB1D7FD4C76">
    <w:name w:val="470DA2183E2945078E270FB1D7FD4C76"/>
  </w:style>
  <w:style w:type="paragraph" w:customStyle="1" w:styleId="77B75F07DAE2426C8CD6F26D79D74476">
    <w:name w:val="77B75F07DAE2426C8CD6F26D79D74476"/>
  </w:style>
  <w:style w:type="paragraph" w:customStyle="1" w:styleId="407BADAE0D9B4EE3A3F9C33ABDE6101D">
    <w:name w:val="407BADAE0D9B4EE3A3F9C33ABDE610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Chavez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2E01E0-9B46-4638-9B52-038A4C799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research paper</Template>
  <TotalTime>11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</dc:creator>
  <cp:keywords/>
  <dc:description/>
  <cp:lastModifiedBy>CHAVEZ, COLBY</cp:lastModifiedBy>
  <cp:revision>2</cp:revision>
  <dcterms:created xsi:type="dcterms:W3CDTF">2023-10-04T23:49:00Z</dcterms:created>
  <dcterms:modified xsi:type="dcterms:W3CDTF">2023-10-05T00:00:00Z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2023-10-05T00:00:24Z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63081fdd-16da-4673-a38d-b7eb131bbccb</vt:lpwstr>
  </property>
  <property fmtid="{D5CDD505-2E9C-101B-9397-08002B2CF9AE}" pid="8" name="MSIP_Label_d8bb7484-22c2-4b98-9fb8-3ab13d821527_ContentBits">
    <vt:lpwstr>0</vt:lpwstr>
  </property>
</Properties>
</file>