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AC6A" w14:textId="76B8112C" w:rsidR="00080C97" w:rsidRDefault="00EB162F">
      <w:pPr>
        <w:pStyle w:val="NoSpacing"/>
      </w:pPr>
      <w:r>
        <w:t>Colby Chavez</w:t>
      </w:r>
    </w:p>
    <w:p w14:paraId="1ECF174E" w14:textId="70FF13BA" w:rsidR="00080C97" w:rsidRDefault="00EB162F">
      <w:pPr>
        <w:pStyle w:val="NoSpacing"/>
      </w:pPr>
      <w:r w:rsidRPr="00EB162F">
        <w:t xml:space="preserve">Chantal </w:t>
      </w:r>
      <w:proofErr w:type="spellStart"/>
      <w:r w:rsidRPr="00EB162F">
        <w:t>Muhumure</w:t>
      </w:r>
      <w:proofErr w:type="spellEnd"/>
    </w:p>
    <w:p w14:paraId="09BDD90A" w14:textId="3F55A874" w:rsidR="00080C97" w:rsidRDefault="000D5C18">
      <w:pPr>
        <w:pStyle w:val="NoSpacing"/>
      </w:pPr>
      <w:r>
        <w:t xml:space="preserve">C++ </w:t>
      </w:r>
      <w:proofErr w:type="gramStart"/>
      <w:r>
        <w:t>PROGRAMMING</w:t>
      </w:r>
      <w:proofErr w:type="gramEnd"/>
      <w:r>
        <w:t xml:space="preserve"> I (T02)</w:t>
      </w:r>
    </w:p>
    <w:p w14:paraId="533C15F8" w14:textId="3690A8CB" w:rsidR="007D4B2F" w:rsidRDefault="000D5C18">
      <w:pPr>
        <w:pStyle w:val="NoSpacing"/>
      </w:pPr>
      <w:r>
        <w:t>9/19/2023</w:t>
      </w:r>
    </w:p>
    <w:p w14:paraId="4323B3EB" w14:textId="18A8DA80" w:rsidR="00080C97" w:rsidRDefault="00425BA2">
      <w:pPr>
        <w:pStyle w:val="Title"/>
      </w:pPr>
      <w:r>
        <w:t>ChavezP2 test cases</w:t>
      </w:r>
    </w:p>
    <w:p w14:paraId="31493698" w14:textId="77777777" w:rsidR="0058657C" w:rsidRDefault="00425BA2" w:rsidP="00425BA2">
      <w:pPr>
        <w:ind w:firstLine="0"/>
      </w:pPr>
      <w:r>
        <w:t xml:space="preserve">Weight of lead: </w:t>
      </w:r>
      <w:r w:rsidR="0058657C" w:rsidRPr="0058657C">
        <w:t>0.41</w:t>
      </w:r>
      <w:r w:rsidR="0058657C" w:rsidRPr="0058657C">
        <w:t xml:space="preserve"> </w:t>
      </w:r>
      <w:proofErr w:type="spellStart"/>
      <w:r w:rsidR="0058657C">
        <w:t>lbs</w:t>
      </w:r>
      <w:proofErr w:type="spellEnd"/>
      <w:r w:rsidR="0058657C">
        <w:t xml:space="preserve"> per cubic inch</w:t>
      </w:r>
    </w:p>
    <w:p w14:paraId="7A7B86F3" w14:textId="5698718E" w:rsidR="00425BA2" w:rsidRDefault="0058657C" w:rsidP="0058657C">
      <w:r w:rsidRPr="0058657C">
        <w:t>https://www.inchcalculator.com/metal-weight-calculator/</w:t>
      </w:r>
    </w:p>
    <w:p w14:paraId="62AFC6F0" w14:textId="77777777" w:rsidR="0058657C" w:rsidRDefault="00425BA2" w:rsidP="0058657C">
      <w:pPr>
        <w:ind w:firstLine="0"/>
      </w:pPr>
      <w:r>
        <w:t xml:space="preserve">Weight of gold: </w:t>
      </w:r>
      <w:r w:rsidR="0058657C" w:rsidRPr="0058657C">
        <w:t>0.698</w:t>
      </w:r>
      <w:r w:rsidR="0058657C">
        <w:t xml:space="preserve"> </w:t>
      </w:r>
      <w:proofErr w:type="spellStart"/>
      <w:r w:rsidR="0058657C">
        <w:t>lbs</w:t>
      </w:r>
      <w:proofErr w:type="spellEnd"/>
      <w:r w:rsidR="0058657C">
        <w:t xml:space="preserve"> per cubic inch</w:t>
      </w:r>
    </w:p>
    <w:p w14:paraId="5FD68E9B" w14:textId="1B713FF8" w:rsidR="00425BA2" w:rsidRDefault="0058657C" w:rsidP="0058657C">
      <w:r w:rsidRPr="0058657C">
        <w:t>https://www.inchcalculator.com/metal-weight-calculator/</w:t>
      </w:r>
    </w:p>
    <w:p w14:paraId="45DE04A3" w14:textId="179D479F" w:rsidR="00425BA2" w:rsidRDefault="00425BA2" w:rsidP="00425BA2">
      <w:pPr>
        <w:ind w:firstLine="0"/>
      </w:pPr>
      <w:r>
        <w:t xml:space="preserve">Weight of silver </w:t>
      </w:r>
      <w:r w:rsidRPr="00425BA2">
        <w:t>0.379</w:t>
      </w:r>
      <w:r w:rsidR="0058657C">
        <w:t xml:space="preserve"> </w:t>
      </w:r>
      <w:proofErr w:type="spellStart"/>
      <w:r w:rsidR="0058657C">
        <w:t>lbs</w:t>
      </w:r>
      <w:proofErr w:type="spellEnd"/>
      <w:r w:rsidR="0058657C">
        <w:t xml:space="preserve"> per cubic inch</w:t>
      </w:r>
    </w:p>
    <w:p w14:paraId="4C73594D" w14:textId="08DF6CAE" w:rsidR="00EB162F" w:rsidRDefault="00EB162F" w:rsidP="000D5C18">
      <w:hyperlink r:id="rId9" w:history="1">
        <w:r w:rsidRPr="00296A6A">
          <w:rPr>
            <w:rStyle w:val="Hyperlink"/>
          </w:rPr>
          <w:t>https://www.inchcalculator.com/metal-weight-calculator/</w:t>
        </w:r>
      </w:hyperlink>
    </w:p>
    <w:p w14:paraId="5D8EC9F6" w14:textId="71C5D26E" w:rsidR="000D5C18" w:rsidRDefault="000D5C18" w:rsidP="000D5C18">
      <w:pPr>
        <w:ind w:firstLine="0"/>
      </w:pPr>
      <w:r>
        <w:t xml:space="preserve">Weight of </w:t>
      </w:r>
      <w:r>
        <w:t>aluminum</w:t>
      </w:r>
      <w:r>
        <w:t xml:space="preserve"> </w:t>
      </w:r>
      <w:r w:rsidRPr="00425BA2">
        <w:t>0.</w:t>
      </w:r>
      <w:r>
        <w:t>1</w:t>
      </w:r>
      <w:r>
        <w:t xml:space="preserve"> </w:t>
      </w:r>
      <w:proofErr w:type="spellStart"/>
      <w:r>
        <w:t>lbs</w:t>
      </w:r>
      <w:proofErr w:type="spellEnd"/>
      <w:r>
        <w:t xml:space="preserve"> per cubic inch</w:t>
      </w:r>
    </w:p>
    <w:p w14:paraId="49E6D11C" w14:textId="77777777" w:rsidR="000D5C18" w:rsidRDefault="000D5C18" w:rsidP="000D5C18">
      <w:hyperlink r:id="rId10" w:history="1">
        <w:r w:rsidRPr="00296A6A">
          <w:rPr>
            <w:rStyle w:val="Hyperlink"/>
          </w:rPr>
          <w:t>https://www.inchcalculator.com/metal-weight-calculator/</w:t>
        </w:r>
      </w:hyperlink>
    </w:p>
    <w:p w14:paraId="3675BADF" w14:textId="77777777" w:rsidR="000D5C18" w:rsidRPr="00425BA2" w:rsidRDefault="000D5C18" w:rsidP="000D5C18"/>
    <w:p w14:paraId="4B08108E" w14:textId="7CFFC18D" w:rsidR="00425BA2" w:rsidRDefault="00425BA2" w:rsidP="00425BA2">
      <w:pPr>
        <w:ind w:firstLine="0"/>
      </w:pPr>
      <w:r>
        <w:t>1) a lead cylinder has an overall length of 12.2 inches, with a diameter of 3 inches</w:t>
      </w:r>
      <w:r>
        <w:t>.</w:t>
      </w:r>
    </w:p>
    <w:p w14:paraId="374DB237" w14:textId="29BB1862" w:rsidR="0058657C" w:rsidRDefault="0058657C" w:rsidP="00425BA2">
      <w:pPr>
        <w:ind w:firstLine="0"/>
      </w:pPr>
      <w:r>
        <w:tab/>
        <w:t xml:space="preserve">35.36 </w:t>
      </w:r>
      <w:r w:rsidRPr="0058657C">
        <w:t>=</w:t>
      </w:r>
      <w:r>
        <w:t>((</w:t>
      </w:r>
      <w:r w:rsidRPr="0058657C">
        <w:t xml:space="preserve"> </w:t>
      </w:r>
      <w:r w:rsidRPr="0058657C">
        <w:t>3.14159</w:t>
      </w:r>
      <w:r>
        <w:t>*1.5*1.5*12.2)</w:t>
      </w:r>
      <w:r w:rsidRPr="0058657C">
        <w:t xml:space="preserve"> </w:t>
      </w:r>
      <w:r w:rsidRPr="0058657C">
        <w:t>0.41</w:t>
      </w:r>
      <w:r>
        <w:t>)</w:t>
      </w:r>
    </w:p>
    <w:p w14:paraId="689D646C" w14:textId="7887C277" w:rsidR="0058657C" w:rsidRDefault="0058657C" w:rsidP="00425BA2">
      <w:pPr>
        <w:ind w:firstLine="0"/>
      </w:pPr>
      <w:r>
        <w:tab/>
        <w:t xml:space="preserve">The lead cylinder </w:t>
      </w:r>
      <w:r w:rsidR="00EB162F">
        <w:t>weighs</w:t>
      </w:r>
      <w:r>
        <w:t xml:space="preserve"> 35.36 pounds </w:t>
      </w:r>
      <w:r>
        <w:t xml:space="preserve">and </w:t>
      </w:r>
      <w:r>
        <w:t>is 86.24</w:t>
      </w:r>
      <w:r>
        <w:t xml:space="preserve"> cubic</w:t>
      </w:r>
      <w:r>
        <w:t xml:space="preserve"> inches</w:t>
      </w:r>
      <w:r>
        <w:t xml:space="preserve"> in volum</w:t>
      </w:r>
      <w:r>
        <w:t>e.</w:t>
      </w:r>
    </w:p>
    <w:p w14:paraId="0F6FE464" w14:textId="77777777" w:rsidR="00425BA2" w:rsidRDefault="00425BA2" w:rsidP="00425BA2">
      <w:pPr>
        <w:ind w:firstLine="0"/>
      </w:pPr>
      <w:r>
        <w:t xml:space="preserve">2) a gold cylinder of 9 inches with a diameter of 1.5 inch. </w:t>
      </w:r>
    </w:p>
    <w:p w14:paraId="06CAF3D4" w14:textId="5692858C" w:rsidR="0058657C" w:rsidRDefault="0058657C" w:rsidP="0058657C">
      <w:r>
        <w:t xml:space="preserve">11.10 </w:t>
      </w:r>
      <w:r w:rsidRPr="0058657C">
        <w:t>=</w:t>
      </w:r>
      <w:r>
        <w:t>((</w:t>
      </w:r>
      <w:r w:rsidRPr="0058657C">
        <w:t xml:space="preserve"> 3.14159</w:t>
      </w:r>
      <w:r>
        <w:t>*</w:t>
      </w:r>
      <w:r>
        <w:t>.75</w:t>
      </w:r>
      <w:r>
        <w:t>*.</w:t>
      </w:r>
      <w:r>
        <w:t>75</w:t>
      </w:r>
      <w:r>
        <w:t>*</w:t>
      </w:r>
      <w:r>
        <w:t>9</w:t>
      </w:r>
      <w:r>
        <w:t>)</w:t>
      </w:r>
      <w:r w:rsidRPr="0058657C">
        <w:t xml:space="preserve"> 0.698</w:t>
      </w:r>
      <w:r>
        <w:t>)</w:t>
      </w:r>
    </w:p>
    <w:p w14:paraId="285A3C9F" w14:textId="2CBEE8EC" w:rsidR="0058657C" w:rsidRDefault="0058657C" w:rsidP="00425BA2">
      <w:pPr>
        <w:ind w:firstLine="0"/>
      </w:pPr>
      <w:r>
        <w:tab/>
        <w:t xml:space="preserve">The gold cylinder </w:t>
      </w:r>
      <w:r w:rsidR="00EB162F">
        <w:t>weighs</w:t>
      </w:r>
      <w:r>
        <w:t xml:space="preserve"> 11.10 pounds and is 15.90 cubic </w:t>
      </w:r>
      <w:r>
        <w:t>inches</w:t>
      </w:r>
      <w:r>
        <w:t xml:space="preserve"> in </w:t>
      </w:r>
      <w:r w:rsidR="00EB162F">
        <w:t>volume.</w:t>
      </w:r>
    </w:p>
    <w:p w14:paraId="5D4A88A3" w14:textId="52998AC5" w:rsidR="00425BA2" w:rsidRDefault="00425BA2" w:rsidP="00425BA2">
      <w:pPr>
        <w:ind w:firstLine="0"/>
      </w:pPr>
      <w:r>
        <w:t>3) a silver cylinder with an overall length of 18 inches and a diameter of 2 inches.</w:t>
      </w:r>
    </w:p>
    <w:p w14:paraId="3A4C8723" w14:textId="772C486A" w:rsidR="0058657C" w:rsidRDefault="0058657C" w:rsidP="0058657C">
      <w:r>
        <w:t>X</w:t>
      </w:r>
      <w:r w:rsidRPr="0058657C">
        <w:t>=</w:t>
      </w:r>
      <w:r>
        <w:t>((</w:t>
      </w:r>
      <w:r w:rsidRPr="0058657C">
        <w:t xml:space="preserve"> 3.14159</w:t>
      </w:r>
      <w:r>
        <w:t>*</w:t>
      </w:r>
      <w:r>
        <w:t>1</w:t>
      </w:r>
      <w:r>
        <w:t>*</w:t>
      </w:r>
      <w:r>
        <w:t>1</w:t>
      </w:r>
      <w:r>
        <w:t>*</w:t>
      </w:r>
      <w:r>
        <w:t>18</w:t>
      </w:r>
      <w:r>
        <w:t>)</w:t>
      </w:r>
      <w:r w:rsidRPr="0058657C">
        <w:t xml:space="preserve"> </w:t>
      </w:r>
      <w:r w:rsidRPr="00425BA2">
        <w:t>0.379</w:t>
      </w:r>
      <w:r>
        <w:t>)</w:t>
      </w:r>
    </w:p>
    <w:p w14:paraId="3CC2AE3B" w14:textId="539DDB18" w:rsidR="00425BA2" w:rsidRPr="00425BA2" w:rsidRDefault="00EB162F" w:rsidP="00847FAE">
      <w:r>
        <w:t xml:space="preserve">The silver cylinder weighs 21.43 pounds and is 56.55 </w:t>
      </w:r>
      <w:r>
        <w:t>cubic inches in volume.</w:t>
      </w:r>
    </w:p>
    <w:sectPr w:rsidR="00425BA2" w:rsidRPr="00425BA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7591" w14:textId="77777777" w:rsidR="00747C9E" w:rsidRDefault="00747C9E">
      <w:pPr>
        <w:spacing w:line="240" w:lineRule="auto"/>
      </w:pPr>
      <w:r>
        <w:separator/>
      </w:r>
    </w:p>
  </w:endnote>
  <w:endnote w:type="continuationSeparator" w:id="0">
    <w:p w14:paraId="0AB1A57E" w14:textId="77777777" w:rsidR="00747C9E" w:rsidRDefault="00747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7156" w14:textId="77777777" w:rsidR="00747C9E" w:rsidRDefault="00747C9E">
      <w:pPr>
        <w:spacing w:line="240" w:lineRule="auto"/>
      </w:pPr>
      <w:r>
        <w:separator/>
      </w:r>
    </w:p>
  </w:footnote>
  <w:footnote w:type="continuationSeparator" w:id="0">
    <w:p w14:paraId="0FB06DFF" w14:textId="77777777" w:rsidR="00747C9E" w:rsidRDefault="00747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A511" w14:textId="684CA679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AC5B493A9C404B749B680D73B79DEE1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47FAE">
          <w:t>Chavez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5E2D" w14:textId="2677044B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6BD12432CE6047EDB043F73007B3331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47FAE">
          <w:t>Chavez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1527100">
    <w:abstractNumId w:val="9"/>
  </w:num>
  <w:num w:numId="2" w16cid:durableId="1354116568">
    <w:abstractNumId w:val="7"/>
  </w:num>
  <w:num w:numId="3" w16cid:durableId="1504007237">
    <w:abstractNumId w:val="6"/>
  </w:num>
  <w:num w:numId="4" w16cid:durableId="205409391">
    <w:abstractNumId w:val="5"/>
  </w:num>
  <w:num w:numId="5" w16cid:durableId="2066054280">
    <w:abstractNumId w:val="4"/>
  </w:num>
  <w:num w:numId="6" w16cid:durableId="574171601">
    <w:abstractNumId w:val="8"/>
  </w:num>
  <w:num w:numId="7" w16cid:durableId="397439323">
    <w:abstractNumId w:val="3"/>
  </w:num>
  <w:num w:numId="8" w16cid:durableId="1320843349">
    <w:abstractNumId w:val="2"/>
  </w:num>
  <w:num w:numId="9" w16cid:durableId="872037987">
    <w:abstractNumId w:val="1"/>
  </w:num>
  <w:num w:numId="10" w16cid:durableId="2044941178">
    <w:abstractNumId w:val="0"/>
  </w:num>
  <w:num w:numId="11" w16cid:durableId="1687173541">
    <w:abstractNumId w:val="11"/>
  </w:num>
  <w:num w:numId="12" w16cid:durableId="404491605">
    <w:abstractNumId w:val="14"/>
  </w:num>
  <w:num w:numId="13" w16cid:durableId="1031953486">
    <w:abstractNumId w:val="15"/>
  </w:num>
  <w:num w:numId="14" w16cid:durableId="1489512231">
    <w:abstractNumId w:val="13"/>
  </w:num>
  <w:num w:numId="15" w16cid:durableId="1788546523">
    <w:abstractNumId w:val="10"/>
  </w:num>
  <w:num w:numId="16" w16cid:durableId="1507549135">
    <w:abstractNumId w:val="12"/>
  </w:num>
  <w:num w:numId="17" w16cid:durableId="13964707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2"/>
    <w:rsid w:val="00080C97"/>
    <w:rsid w:val="000D5C18"/>
    <w:rsid w:val="0034643D"/>
    <w:rsid w:val="003E748F"/>
    <w:rsid w:val="00425BA2"/>
    <w:rsid w:val="0058657C"/>
    <w:rsid w:val="006A64A8"/>
    <w:rsid w:val="00747C9E"/>
    <w:rsid w:val="007D4B2F"/>
    <w:rsid w:val="00847FAE"/>
    <w:rsid w:val="00965112"/>
    <w:rsid w:val="00AB1E45"/>
    <w:rsid w:val="00B82F8F"/>
    <w:rsid w:val="00BD3A4E"/>
    <w:rsid w:val="00C26420"/>
    <w:rsid w:val="00EB162F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84101"/>
  <w15:chartTrackingRefBased/>
  <w15:docId w15:val="{9A0B9135-27F6-4CF5-A781-96EEBB86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425B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B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8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7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69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869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2340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5447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4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94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5228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4509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chcalculator.com/metal-weight-calculato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chcalculator.com/metal-weight-calculator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ve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D12432CE6047EDB043F73007B3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F92FC-D7F6-4B59-A0D1-4ACD192A4310}"/>
      </w:docPartPr>
      <w:docPartBody>
        <w:p w:rsidR="00000000" w:rsidRDefault="00000000">
          <w:pPr>
            <w:pStyle w:val="6BD12432CE6047EDB043F73007B33310"/>
          </w:pPr>
          <w:r>
            <w:t>Table data</w:t>
          </w:r>
        </w:p>
      </w:docPartBody>
    </w:docPart>
    <w:docPart>
      <w:docPartPr>
        <w:name w:val="AC5B493A9C404B749B680D73B79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19C87-DEE8-432C-BF40-A4B74F61E112}"/>
      </w:docPartPr>
      <w:docPartBody>
        <w:p w:rsidR="00000000" w:rsidRDefault="00000000">
          <w:pPr>
            <w:pStyle w:val="AC5B493A9C404B749B680D73B79DEE17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25"/>
    <w:rsid w:val="002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7E0B741284D0DB3F9A97DD13A435C">
    <w:name w:val="9197E0B741284D0DB3F9A97DD13A435C"/>
  </w:style>
  <w:style w:type="paragraph" w:customStyle="1" w:styleId="F62749F32A874DA2815CC92EBB474D12">
    <w:name w:val="F62749F32A874DA2815CC92EBB474D12"/>
  </w:style>
  <w:style w:type="paragraph" w:customStyle="1" w:styleId="6EBA6B02BA8944FE80D2955D999C7DAB">
    <w:name w:val="6EBA6B02BA8944FE80D2955D999C7DAB"/>
  </w:style>
  <w:style w:type="paragraph" w:customStyle="1" w:styleId="67F69417396B4E4CB0489D0A042FB212">
    <w:name w:val="67F69417396B4E4CB0489D0A042FB212"/>
  </w:style>
  <w:style w:type="paragraph" w:customStyle="1" w:styleId="BE060C86330743E0B69090B65515AECE">
    <w:name w:val="BE060C86330743E0B69090B65515AECE"/>
  </w:style>
  <w:style w:type="paragraph" w:customStyle="1" w:styleId="F7B1A539256B4FA0BC9E3C5A08F8E38D">
    <w:name w:val="F7B1A539256B4FA0BC9E3C5A08F8E38D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CD363CB0342D4E84A59E6278363955A1">
    <w:name w:val="CD363CB0342D4E84A59E6278363955A1"/>
  </w:style>
  <w:style w:type="paragraph" w:customStyle="1" w:styleId="51FBC984B079405399D4267895BAA002">
    <w:name w:val="51FBC984B079405399D4267895BAA002"/>
  </w:style>
  <w:style w:type="paragraph" w:customStyle="1" w:styleId="A52A281C8C3444C79F262DBC8105D208">
    <w:name w:val="A52A281C8C3444C79F262DBC8105D208"/>
  </w:style>
  <w:style w:type="paragraph" w:customStyle="1" w:styleId="1630188F6ECE4E4F82A5498A1D741BCA">
    <w:name w:val="1630188F6ECE4E4F82A5498A1D741BCA"/>
  </w:style>
  <w:style w:type="paragraph" w:customStyle="1" w:styleId="F370CD4524864F129451E27B3F2ACA3C">
    <w:name w:val="F370CD4524864F129451E27B3F2ACA3C"/>
  </w:style>
  <w:style w:type="paragraph" w:customStyle="1" w:styleId="B2FC237A50FD4AFEA034B14F043D27FE">
    <w:name w:val="B2FC237A50FD4AFEA034B14F043D27FE"/>
  </w:style>
  <w:style w:type="paragraph" w:customStyle="1" w:styleId="2F0A59F4F1D1455BAD5D7940ED9CDAE5">
    <w:name w:val="2F0A59F4F1D1455BAD5D7940ED9CDAE5"/>
  </w:style>
  <w:style w:type="paragraph" w:customStyle="1" w:styleId="CD9AFF7F071E43F5BCA7EC54D1975261">
    <w:name w:val="CD9AFF7F071E43F5BCA7EC54D1975261"/>
  </w:style>
  <w:style w:type="paragraph" w:customStyle="1" w:styleId="DEC54A2F570B4C14B36D9E06AA319317">
    <w:name w:val="DEC54A2F570B4C14B36D9E06AA319317"/>
  </w:style>
  <w:style w:type="paragraph" w:customStyle="1" w:styleId="6BD12432CE6047EDB043F73007B33310">
    <w:name w:val="6BD12432CE6047EDB043F73007B33310"/>
  </w:style>
  <w:style w:type="paragraph" w:customStyle="1" w:styleId="AC5B493A9C404B749B680D73B79DEE17">
    <w:name w:val="AC5B493A9C404B749B680D73B79DEE17"/>
  </w:style>
  <w:style w:type="paragraph" w:customStyle="1" w:styleId="2FD8E37BAECE460E8678A2C35D3B44AD">
    <w:name w:val="2FD8E37BAECE460E8678A2C35D3B44AD"/>
  </w:style>
  <w:style w:type="paragraph" w:customStyle="1" w:styleId="693A64E2F98043E8B0E8CBD35572DBE7">
    <w:name w:val="693A64E2F98043E8B0E8CBD35572DBE7"/>
  </w:style>
  <w:style w:type="paragraph" w:customStyle="1" w:styleId="D06983770143488A95B7621A67AFC433">
    <w:name w:val="D06983770143488A95B7621A67AFC433"/>
  </w:style>
  <w:style w:type="paragraph" w:customStyle="1" w:styleId="47E0CB9A57714CF39A0DDEA20235FE00">
    <w:name w:val="47E0CB9A57714CF39A0DDEA20235FE00"/>
  </w:style>
  <w:style w:type="paragraph" w:customStyle="1" w:styleId="0E54EBFBA2774CC5855D28E7606022CB">
    <w:name w:val="0E54EBFBA2774CC5855D28E7606022CB"/>
  </w:style>
  <w:style w:type="paragraph" w:customStyle="1" w:styleId="B12A7FCDB1FB41BE997AC525D515D989">
    <w:name w:val="B12A7FCDB1FB41BE997AC525D515D989"/>
  </w:style>
  <w:style w:type="paragraph" w:customStyle="1" w:styleId="4A4D941E30FA46489EA052D06DAF0D54">
    <w:name w:val="4A4D941E30FA46489EA052D06DAF0D54"/>
  </w:style>
  <w:style w:type="paragraph" w:customStyle="1" w:styleId="F0D2D283F0D74E04A14AEADEC1DDE62B">
    <w:name w:val="F0D2D283F0D74E04A14AEADEC1DDE62B"/>
  </w:style>
  <w:style w:type="paragraph" w:customStyle="1" w:styleId="557E1FA1C1084C60962F0AD6D572A45E">
    <w:name w:val="557E1FA1C1084C60962F0AD6D572A45E"/>
  </w:style>
  <w:style w:type="paragraph" w:customStyle="1" w:styleId="B01F9042D9E54FF2834E96F518044B85">
    <w:name w:val="B01F9042D9E54FF2834E96F518044B85"/>
  </w:style>
  <w:style w:type="paragraph" w:customStyle="1" w:styleId="72FA39AE3ED5423C88A2841B1BE7823D">
    <w:name w:val="72FA39AE3ED5423C88A2841B1BE7823D"/>
  </w:style>
  <w:style w:type="paragraph" w:customStyle="1" w:styleId="937BE00E953640E0B35D2C30A4E44BCC">
    <w:name w:val="937BE00E953640E0B35D2C30A4E44BCC"/>
  </w:style>
  <w:style w:type="paragraph" w:customStyle="1" w:styleId="B2B02355E68040D1AD95E848D660C831">
    <w:name w:val="B2B02355E68040D1AD95E848D660C831"/>
  </w:style>
  <w:style w:type="paragraph" w:customStyle="1" w:styleId="DD91F04D664B43C6AEF284885481EA23">
    <w:name w:val="DD91F04D664B43C6AEF284885481E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Chavez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95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</dc:creator>
  <cp:keywords/>
  <dc:description/>
  <cp:lastModifiedBy>CHAVEZ, COLBY</cp:lastModifiedBy>
  <cp:revision>2</cp:revision>
  <dcterms:created xsi:type="dcterms:W3CDTF">2023-09-19T09:50:00Z</dcterms:created>
  <dcterms:modified xsi:type="dcterms:W3CDTF">2023-09-19T11:43:00Z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2023-09-19T11:43:11Z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d3506d83-a6ad-4a62-9fa6-b0d86591dc96</vt:lpwstr>
  </property>
  <property fmtid="{D5CDD505-2E9C-101B-9397-08002B2CF9AE}" pid="8" name="MSIP_Label_d8bb7484-22c2-4b98-9fb8-3ab13d821527_ContentBits">
    <vt:lpwstr>0</vt:lpwstr>
  </property>
</Properties>
</file>